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F9DA" w14:textId="77777777" w:rsidR="00854298" w:rsidRDefault="00854298">
      <w:pPr>
        <w:pStyle w:val="Tytu"/>
        <w:jc w:val="center"/>
        <w:rPr>
          <w:b/>
          <w:bCs/>
          <w:sz w:val="36"/>
          <w:szCs w:val="36"/>
        </w:rPr>
      </w:pPr>
    </w:p>
    <w:p w14:paraId="7DFAF4F0" w14:textId="77777777" w:rsidR="00854298" w:rsidRDefault="00EE09B4">
      <w:pPr>
        <w:pStyle w:val="Tytu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Algorytmy Numeryczne</w:t>
      </w:r>
    </w:p>
    <w:p w14:paraId="1F9385BD" w14:textId="49768E5B" w:rsidR="00854298" w:rsidRDefault="00344404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Zadanie Projektowe</w:t>
      </w:r>
      <w:r w:rsidR="00EE09B4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EE09B4">
        <w:rPr>
          <w:sz w:val="28"/>
          <w:szCs w:val="28"/>
        </w:rPr>
        <w:t xml:space="preserve">: </w:t>
      </w:r>
      <w:r>
        <w:rPr>
          <w:rFonts w:ascii="Arial" w:hAnsi="Arial" w:cs="Arial"/>
          <w:sz w:val="25"/>
          <w:szCs w:val="25"/>
          <w:shd w:val="clear" w:color="auto" w:fill="FFFFFF"/>
        </w:rPr>
        <w:t>Metoda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ALS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w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systemach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rekomendacji</w:t>
      </w:r>
    </w:p>
    <w:p w14:paraId="797E6286" w14:textId="77777777" w:rsidR="00854298" w:rsidRPr="00344404" w:rsidRDefault="00EE09B4" w:rsidP="00344404">
      <w:pPr>
        <w:pStyle w:val="Nagwek1"/>
      </w:pPr>
      <w:r w:rsidRPr="00344404">
        <w:t>Wstęp</w:t>
      </w:r>
    </w:p>
    <w:p w14:paraId="19433FE6" w14:textId="491FB2F1" w:rsidR="00344404" w:rsidRDefault="00EE09B4" w:rsidP="00344404">
      <w:pPr>
        <w:pStyle w:val="Bezodstpw"/>
      </w:pPr>
      <w:r>
        <w:t>Zadanie polegało na zaimplementowaniu</w:t>
      </w:r>
      <w:r w:rsidR="003D3E49">
        <w:t xml:space="preserve"> i przetestowaniu</w:t>
      </w:r>
      <w:r>
        <w:t xml:space="preserve"> </w:t>
      </w:r>
      <w:r w:rsidR="00344404">
        <w:t>systemu rekomendacji korzystającego z profilu użytkownika czyli ocen wystawionych produktom</w:t>
      </w:r>
      <w:r w:rsidR="003D3E49">
        <w:t xml:space="preserve"> dla 3 samodzielnie wybranych podzbiorów danych:</w:t>
      </w:r>
    </w:p>
    <w:p w14:paraId="6020A702" w14:textId="3C2F4664" w:rsidR="003D3E49" w:rsidRDefault="003D3E49" w:rsidP="003D3E49">
      <w:pPr>
        <w:pStyle w:val="Bezodstpw"/>
        <w:numPr>
          <w:ilvl w:val="0"/>
          <w:numId w:val="14"/>
        </w:numPr>
      </w:pPr>
      <w:r>
        <w:t xml:space="preserve">S: małym, zawierający </w:t>
      </w:r>
      <w:proofErr w:type="spellStart"/>
      <w:r>
        <w:t>mod</w:t>
      </w:r>
      <w:proofErr w:type="spellEnd"/>
      <w:r>
        <w:t xml:space="preserve"> 10 do 100 produktów,</w:t>
      </w:r>
    </w:p>
    <w:p w14:paraId="7CAC3CD2" w14:textId="43C61171" w:rsidR="003D3E49" w:rsidRDefault="003D3E49" w:rsidP="003D3E49">
      <w:pPr>
        <w:pStyle w:val="Bezodstpw"/>
        <w:numPr>
          <w:ilvl w:val="0"/>
          <w:numId w:val="14"/>
        </w:numPr>
      </w:pPr>
      <w:r>
        <w:t>M: średnim, około 10 razy większym niż mały, zawierającym od 100 do 1000 produktów,</w:t>
      </w:r>
    </w:p>
    <w:p w14:paraId="2097EEA0" w14:textId="72BDE67F" w:rsidR="003D3E49" w:rsidRDefault="003D3E49" w:rsidP="003D3E49">
      <w:pPr>
        <w:pStyle w:val="Bezodstpw"/>
        <w:numPr>
          <w:ilvl w:val="0"/>
          <w:numId w:val="14"/>
        </w:numPr>
      </w:pPr>
      <w:r>
        <w:t>B: dużym, około 10 razy większym niż średni zawierającym więcej niż 1000 produktów.</w:t>
      </w:r>
    </w:p>
    <w:p w14:paraId="0E319E7A" w14:textId="4F15FACC" w:rsidR="00854298" w:rsidRPr="00344404" w:rsidRDefault="00EE09B4" w:rsidP="00344404">
      <w:pPr>
        <w:pStyle w:val="Nagwek1"/>
      </w:pPr>
      <w:r w:rsidRPr="00344404">
        <w:t>Metody</w:t>
      </w:r>
    </w:p>
    <w:p w14:paraId="358EF4B3" w14:textId="66CACC2B" w:rsidR="00854298" w:rsidRDefault="00EE09B4">
      <w:pPr>
        <w:pStyle w:val="Bezodstpw"/>
      </w:pPr>
      <w:r>
        <w:t>Zadanie zostało wykonane przy pomocy programu napisanego w języku Java(v. 11.0.4</w:t>
      </w:r>
      <w:r w:rsidR="00344404">
        <w:t>)</w:t>
      </w:r>
      <w:r>
        <w:t xml:space="preserve"> </w:t>
      </w:r>
    </w:p>
    <w:p w14:paraId="0AF414F6" w14:textId="6B50AD5A" w:rsidR="00344404" w:rsidRDefault="00344404" w:rsidP="003D3E49">
      <w:pPr>
        <w:pStyle w:val="Bezodstpw"/>
        <w:numPr>
          <w:ilvl w:val="0"/>
          <w:numId w:val="15"/>
        </w:numPr>
      </w:pPr>
      <w:r>
        <w:t>System korzysta z metody ALS oraz metody Gaussa w wariancie z częściowym wyborem elementu podstawowego utworzonej w poprzednim zadaniu projektowym.</w:t>
      </w:r>
    </w:p>
    <w:p w14:paraId="38CC6F72" w14:textId="2D45B8AF" w:rsidR="003D3E49" w:rsidRDefault="003D3E49" w:rsidP="003D3E49">
      <w:pPr>
        <w:pStyle w:val="Bezodstpw"/>
        <w:numPr>
          <w:ilvl w:val="0"/>
          <w:numId w:val="15"/>
        </w:numPr>
      </w:pPr>
      <w:r>
        <w:t>Do testów wykorzystane zostały prawdziwe, archiwalne, zanonimizowane dane o produktach i rekomendacjach ze sklepu Amazon udostępnione w ramach projektu SNAP</w:t>
      </w:r>
    </w:p>
    <w:p w14:paraId="1664EC5D" w14:textId="1DFE0179" w:rsidR="003D3E49" w:rsidRDefault="003D3E49" w:rsidP="003D3E49">
      <w:pPr>
        <w:pStyle w:val="Bezodstpw"/>
        <w:numPr>
          <w:ilvl w:val="0"/>
          <w:numId w:val="15"/>
        </w:numPr>
      </w:pPr>
      <w:r>
        <w:t xml:space="preserve">Testy zostały przeprowadzone używając </w:t>
      </w:r>
      <w:proofErr w:type="spellStart"/>
      <w:r>
        <w:t>typo</w:t>
      </w:r>
      <w:proofErr w:type="spellEnd"/>
      <w:r>
        <w:t xml:space="preserve"> podwójnej </w:t>
      </w:r>
      <w:proofErr w:type="spellStart"/>
      <w:r>
        <w:t>prezyzji</w:t>
      </w:r>
      <w:proofErr w:type="spellEnd"/>
      <w:r>
        <w:t xml:space="preserve">: </w:t>
      </w:r>
      <w:proofErr w:type="spellStart"/>
      <w:r>
        <w:t>double</w:t>
      </w:r>
      <w:proofErr w:type="spellEnd"/>
    </w:p>
    <w:p w14:paraId="5C0EF301" w14:textId="77777777" w:rsidR="003D3E49" w:rsidRDefault="003D3E49" w:rsidP="003D3E49">
      <w:pPr>
        <w:pStyle w:val="Akapitzlist"/>
      </w:pPr>
    </w:p>
    <w:p w14:paraId="348B38CD" w14:textId="08356458" w:rsidR="003D3E49" w:rsidRDefault="003D3E49" w:rsidP="003D3E49">
      <w:pPr>
        <w:pStyle w:val="Nagwek2"/>
      </w:pPr>
      <w:r>
        <w:t>Sposób doboru danych</w:t>
      </w:r>
    </w:p>
    <w:p w14:paraId="03574A08" w14:textId="61D61403" w:rsidR="003D3E49" w:rsidRPr="003D3E49" w:rsidRDefault="003D3E49" w:rsidP="003D3E49">
      <w:pPr>
        <w:pStyle w:val="Nagwek3"/>
        <w:rPr>
          <w:sz w:val="26"/>
          <w:szCs w:val="26"/>
        </w:rPr>
      </w:pPr>
      <w:r w:rsidRPr="003D3E49">
        <w:rPr>
          <w:sz w:val="26"/>
          <w:szCs w:val="26"/>
        </w:rPr>
        <w:t>Dobór produktów</w:t>
      </w:r>
      <w:bookmarkStart w:id="0" w:name="_GoBack"/>
      <w:bookmarkEnd w:id="0"/>
    </w:p>
    <w:p w14:paraId="6CCAB438" w14:textId="05DECF5C" w:rsidR="003D3E49" w:rsidRDefault="003D3E49" w:rsidP="003D3E49">
      <w:pPr>
        <w:pStyle w:val="Nagwek1"/>
      </w:pPr>
      <w:r>
        <w:t>Wyniki</w:t>
      </w:r>
    </w:p>
    <w:p w14:paraId="4FC5BEA8" w14:textId="77777777" w:rsidR="003D3E49" w:rsidRPr="003D3E49" w:rsidRDefault="003D3E49" w:rsidP="003D3E49"/>
    <w:p w14:paraId="57B2B292" w14:textId="6D5961C6" w:rsidR="003D3E49" w:rsidRDefault="003D3E49" w:rsidP="003D3E49">
      <w:pPr>
        <w:pStyle w:val="Nagwek1"/>
      </w:pPr>
      <w:r>
        <w:t>Wnioski</w:t>
      </w:r>
    </w:p>
    <w:p w14:paraId="1908E8FC" w14:textId="77777777" w:rsidR="003D3E49" w:rsidRPr="003D3E49" w:rsidRDefault="003D3E49" w:rsidP="003D3E49"/>
    <w:p w14:paraId="685B790E" w14:textId="1D99291D" w:rsidR="00854298" w:rsidRDefault="003D3E49" w:rsidP="003D3E49">
      <w:pPr>
        <w:pStyle w:val="Nagwek1"/>
      </w:pPr>
      <w:r>
        <w:t>Podział pracy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D3E49" w14:paraId="78535BE9" w14:textId="77777777" w:rsidTr="003D3E49">
        <w:tc>
          <w:tcPr>
            <w:tcW w:w="3485" w:type="dxa"/>
          </w:tcPr>
          <w:p w14:paraId="192586E8" w14:textId="77079D38" w:rsidR="003D3E49" w:rsidRDefault="003D3E49" w:rsidP="003D3E49">
            <w:r>
              <w:t xml:space="preserve">Anna </w:t>
            </w:r>
            <w:proofErr w:type="spellStart"/>
            <w:r>
              <w:t>Konstantynowicz</w:t>
            </w:r>
            <w:proofErr w:type="spellEnd"/>
          </w:p>
        </w:tc>
        <w:tc>
          <w:tcPr>
            <w:tcW w:w="3485" w:type="dxa"/>
          </w:tcPr>
          <w:p w14:paraId="4FB52335" w14:textId="2F5A4942" w:rsidR="003D3E49" w:rsidRDefault="003D3E49" w:rsidP="003D3E49">
            <w:r>
              <w:t>Marcin Szczepaniak</w:t>
            </w:r>
          </w:p>
        </w:tc>
        <w:tc>
          <w:tcPr>
            <w:tcW w:w="3486" w:type="dxa"/>
          </w:tcPr>
          <w:p w14:paraId="7314998B" w14:textId="3A978D06" w:rsidR="003D3E49" w:rsidRDefault="003D3E49" w:rsidP="003D3E49">
            <w:r>
              <w:t>Jakub Ściślewski</w:t>
            </w:r>
          </w:p>
        </w:tc>
      </w:tr>
      <w:tr w:rsidR="003D3E49" w14:paraId="71CC8D2E" w14:textId="77777777" w:rsidTr="003D3E49">
        <w:tc>
          <w:tcPr>
            <w:tcW w:w="3485" w:type="dxa"/>
          </w:tcPr>
          <w:p w14:paraId="30F9E192" w14:textId="77777777" w:rsidR="003D3E49" w:rsidRDefault="003D3E49" w:rsidP="003D3E49"/>
        </w:tc>
        <w:tc>
          <w:tcPr>
            <w:tcW w:w="3485" w:type="dxa"/>
          </w:tcPr>
          <w:p w14:paraId="7D4F757A" w14:textId="77777777" w:rsidR="003D3E49" w:rsidRDefault="003D3E49" w:rsidP="003D3E49"/>
        </w:tc>
        <w:tc>
          <w:tcPr>
            <w:tcW w:w="3486" w:type="dxa"/>
          </w:tcPr>
          <w:p w14:paraId="6C5AC88C" w14:textId="77777777" w:rsidR="003D3E49" w:rsidRDefault="003D3E49" w:rsidP="003D3E49"/>
        </w:tc>
      </w:tr>
      <w:tr w:rsidR="003D3E49" w14:paraId="2A1DF142" w14:textId="77777777" w:rsidTr="003D3E49">
        <w:tc>
          <w:tcPr>
            <w:tcW w:w="3485" w:type="dxa"/>
          </w:tcPr>
          <w:p w14:paraId="4F511452" w14:textId="77777777" w:rsidR="003D3E49" w:rsidRDefault="003D3E49" w:rsidP="003D3E49"/>
        </w:tc>
        <w:tc>
          <w:tcPr>
            <w:tcW w:w="3485" w:type="dxa"/>
          </w:tcPr>
          <w:p w14:paraId="74857C4E" w14:textId="77777777" w:rsidR="003D3E49" w:rsidRDefault="003D3E49" w:rsidP="003D3E49"/>
        </w:tc>
        <w:tc>
          <w:tcPr>
            <w:tcW w:w="3486" w:type="dxa"/>
          </w:tcPr>
          <w:p w14:paraId="3FFEB977" w14:textId="77777777" w:rsidR="003D3E49" w:rsidRDefault="003D3E49" w:rsidP="003D3E49"/>
        </w:tc>
      </w:tr>
    </w:tbl>
    <w:p w14:paraId="17CB058B" w14:textId="77777777" w:rsidR="003D3E49" w:rsidRPr="003D3E49" w:rsidRDefault="003D3E49" w:rsidP="003D3E49"/>
    <w:p w14:paraId="52B8578D" w14:textId="77777777" w:rsidR="00854298" w:rsidRDefault="00854298">
      <w:pPr>
        <w:jc w:val="center"/>
      </w:pPr>
    </w:p>
    <w:p w14:paraId="0503A50D" w14:textId="77777777" w:rsidR="00854298" w:rsidRDefault="00854298">
      <w:pPr>
        <w:pageBreakBefore/>
        <w:spacing w:line="251" w:lineRule="auto"/>
        <w:rPr>
          <w:sz w:val="24"/>
          <w:szCs w:val="24"/>
        </w:rPr>
      </w:pPr>
    </w:p>
    <w:p w14:paraId="77DF9B9E" w14:textId="77777777" w:rsidR="00854298" w:rsidRDefault="00854298">
      <w:pPr>
        <w:rPr>
          <w:sz w:val="24"/>
          <w:szCs w:val="24"/>
        </w:rPr>
      </w:pPr>
    </w:p>
    <w:sectPr w:rsidR="00854298">
      <w:headerReference w:type="first" r:id="rId7"/>
      <w:pgSz w:w="11906" w:h="16838"/>
      <w:pgMar w:top="720" w:right="720" w:bottom="720" w:left="720" w:header="283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B56EF" w14:textId="77777777" w:rsidR="00EE09B4" w:rsidRDefault="00EE09B4">
      <w:pPr>
        <w:spacing w:after="0" w:line="240" w:lineRule="auto"/>
      </w:pPr>
      <w:r>
        <w:separator/>
      </w:r>
    </w:p>
  </w:endnote>
  <w:endnote w:type="continuationSeparator" w:id="0">
    <w:p w14:paraId="6EF2554B" w14:textId="77777777" w:rsidR="00EE09B4" w:rsidRDefault="00EE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12C18" w14:textId="77777777" w:rsidR="00EE09B4" w:rsidRDefault="00EE09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73BC4B" w14:textId="77777777" w:rsidR="00EE09B4" w:rsidRDefault="00EE0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4E11" w14:textId="66079C6F" w:rsidR="00C436FB" w:rsidRDefault="00344404">
    <w:pPr>
      <w:pStyle w:val="Nagwek"/>
      <w:tabs>
        <w:tab w:val="left" w:pos="277"/>
      </w:tabs>
      <w:jc w:val="right"/>
    </w:pPr>
    <w:r>
      <w:t>17</w:t>
    </w:r>
    <w:r w:rsidR="00EE09B4">
      <w:t>.1</w:t>
    </w:r>
    <w:r>
      <w:t>2</w:t>
    </w:r>
    <w:r w:rsidR="00EE09B4">
      <w:t>.2019</w:t>
    </w:r>
  </w:p>
  <w:p w14:paraId="4410E1B5" w14:textId="2307EF5E" w:rsidR="00344404" w:rsidRDefault="00344404" w:rsidP="00344404">
    <w:pPr>
      <w:pStyle w:val="Nagwek"/>
      <w:tabs>
        <w:tab w:val="left" w:pos="277"/>
      </w:tabs>
    </w:pPr>
    <w:r>
      <w:t xml:space="preserve">Anna </w:t>
    </w:r>
    <w:proofErr w:type="spellStart"/>
    <w:r>
      <w:t>Konstantynowicz</w:t>
    </w:r>
    <w:proofErr w:type="spellEnd"/>
    <w:r>
      <w:t xml:space="preserve">  - Nr Indeksu: </w:t>
    </w:r>
  </w:p>
  <w:p w14:paraId="38FC59E1" w14:textId="4495AC3A" w:rsidR="00344404" w:rsidRDefault="00344404">
    <w:pPr>
      <w:pStyle w:val="Nagwek"/>
      <w:tabs>
        <w:tab w:val="left" w:pos="277"/>
      </w:tabs>
    </w:pPr>
    <w:r>
      <w:t>Marcin Szczepaniak</w:t>
    </w:r>
    <w:r>
      <w:t xml:space="preserve">  - Nr Indeksu: </w:t>
    </w:r>
  </w:p>
  <w:p w14:paraId="11A2BA2D" w14:textId="39BD94A5" w:rsidR="00C436FB" w:rsidRDefault="00EE09B4">
    <w:pPr>
      <w:pStyle w:val="Nagwek"/>
      <w:tabs>
        <w:tab w:val="left" w:pos="277"/>
      </w:tabs>
    </w:pPr>
    <w:r>
      <w:t xml:space="preserve">Jakub Ściślewski </w:t>
    </w:r>
    <w:r w:rsidR="00344404">
      <w:t xml:space="preserve"> - </w:t>
    </w:r>
    <w:r>
      <w:t>Nr Indeksu: 253966</w:t>
    </w:r>
  </w:p>
  <w:p w14:paraId="2ACD07A5" w14:textId="77777777" w:rsidR="00C436FB" w:rsidRDefault="00EE09B4">
    <w:pPr>
      <w:pStyle w:val="Nagwek"/>
      <w:tabs>
        <w:tab w:val="clear" w:pos="9072"/>
      </w:tabs>
    </w:pPr>
    <w:r>
      <w:t>Grupa: AP3(zajęcia w czwartki o 08:30)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F40886"/>
    <w:multiLevelType w:val="multilevel"/>
    <w:tmpl w:val="527A90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CE3CEB"/>
    <w:multiLevelType w:val="multilevel"/>
    <w:tmpl w:val="62E20A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75E6FE6"/>
    <w:multiLevelType w:val="hybridMultilevel"/>
    <w:tmpl w:val="300A5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12D6"/>
    <w:multiLevelType w:val="hybridMultilevel"/>
    <w:tmpl w:val="C35AD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90F1B"/>
    <w:multiLevelType w:val="hybridMultilevel"/>
    <w:tmpl w:val="87A694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4298"/>
    <w:rsid w:val="00344404"/>
    <w:rsid w:val="003D3E49"/>
    <w:rsid w:val="00854298"/>
    <w:rsid w:val="00E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3119D"/>
  <w15:docId w15:val="{FBA8BC1E-3966-4D84-9C7C-C8815083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4404"/>
  </w:style>
  <w:style w:type="paragraph" w:styleId="Nagwek1">
    <w:name w:val="heading 1"/>
    <w:basedOn w:val="Normalny"/>
    <w:next w:val="Normalny"/>
    <w:link w:val="Nagwek1Znak"/>
    <w:uiPriority w:val="9"/>
    <w:qFormat/>
    <w:rsid w:val="0034440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4404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4440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440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440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440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440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440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440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44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3444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44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44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44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344404"/>
    <w:rPr>
      <w:color w:val="5A5A5A" w:themeColor="text1" w:themeTint="A5"/>
      <w:spacing w:val="10"/>
    </w:rPr>
  </w:style>
  <w:style w:type="paragraph" w:styleId="Nagwek">
    <w:name w:val="header"/>
    <w:basedOn w:val="Normalny"/>
    <w:pPr>
      <w:tabs>
        <w:tab w:val="center" w:pos="4536"/>
        <w:tab w:val="right" w:pos="9072"/>
      </w:tabs>
      <w:suppressAutoHyphens/>
      <w:spacing w:after="0" w:line="240" w:lineRule="auto"/>
    </w:pPr>
  </w:style>
  <w:style w:type="character" w:customStyle="1" w:styleId="NagwekZnak">
    <w:name w:val="Nagłówek Znak"/>
    <w:basedOn w:val="Domylnaczcionkaakapitu"/>
    <w:rPr>
      <w:rFonts w:eastAsia="Times New Roman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3444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Stopka">
    <w:name w:val="footer"/>
    <w:basedOn w:val="Normalny"/>
    <w:pPr>
      <w:tabs>
        <w:tab w:val="center" w:pos="4536"/>
        <w:tab w:val="right" w:pos="9072"/>
      </w:tabs>
      <w:suppressAutoHyphens/>
      <w:spacing w:after="0" w:line="240" w:lineRule="auto"/>
    </w:pPr>
  </w:style>
  <w:style w:type="character" w:customStyle="1" w:styleId="StopkaZnak">
    <w:name w:val="Stopka Znak"/>
    <w:basedOn w:val="Domylnaczcionkaakapitu"/>
    <w:rPr>
      <w:rFonts w:eastAsia="Times New Roman"/>
      <w:sz w:val="20"/>
      <w:szCs w:val="20"/>
    </w:rPr>
  </w:style>
  <w:style w:type="character" w:styleId="Tekstzastpczy">
    <w:name w:val="Placeholder Text"/>
    <w:basedOn w:val="Domylnaczcionkaakapitu"/>
    <w:rPr>
      <w:color w:val="808080"/>
    </w:rPr>
  </w:style>
  <w:style w:type="paragraph" w:styleId="Bezodstpw">
    <w:name w:val="No Spacing"/>
    <w:uiPriority w:val="1"/>
    <w:qFormat/>
    <w:rsid w:val="00344404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3444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44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44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44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44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44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44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4440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344404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3444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4440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44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440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34440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4440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34440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4440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344404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44404"/>
    <w:pPr>
      <w:outlineLvl w:val="9"/>
    </w:pPr>
  </w:style>
  <w:style w:type="table" w:styleId="Tabela-Siatka">
    <w:name w:val="Table Grid"/>
    <w:basedOn w:val="Standardowy"/>
    <w:uiPriority w:val="39"/>
    <w:rsid w:val="003D3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Ściślewski</dc:creator>
  <dc:description/>
  <cp:lastModifiedBy>Jakub Ściślewski</cp:lastModifiedBy>
  <cp:revision>2</cp:revision>
  <cp:lastPrinted>2019-11-20T20:47:00Z</cp:lastPrinted>
  <dcterms:created xsi:type="dcterms:W3CDTF">2019-12-17T13:37:00Z</dcterms:created>
  <dcterms:modified xsi:type="dcterms:W3CDTF">2019-12-17T13:37:00Z</dcterms:modified>
</cp:coreProperties>
</file>